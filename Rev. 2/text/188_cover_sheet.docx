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7249" w14:textId="35508BE9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4C8945E4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494B20D5" w14:textId="219DF498" w:rsidR="00D20149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43BD425C" w14:textId="77777777" w:rsidR="001433A9" w:rsidRPr="00743764" w:rsidRDefault="001433A9" w:rsidP="00D20149">
      <w:pPr>
        <w:jc w:val="center"/>
        <w:rPr>
          <w:b/>
          <w:bCs/>
          <w:sz w:val="20"/>
          <w:szCs w:val="20"/>
          <w:lang w:val="en-US"/>
        </w:rPr>
      </w:pPr>
    </w:p>
    <w:p w14:paraId="62375F86" w14:textId="6976417D" w:rsidR="00D20149" w:rsidRDefault="001433A9" w:rsidP="00D20149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8BB480D" wp14:editId="2A8DEBDB">
            <wp:extent cx="2933766" cy="5562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466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EE27" w14:textId="03BFBD75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675D6D">
        <w:rPr>
          <w:sz w:val="36"/>
          <w:szCs w:val="36"/>
          <w:lang w:val="en-US"/>
        </w:rPr>
        <w:t>188</w:t>
      </w:r>
    </w:p>
    <w:p w14:paraId="1AD6264A" w14:textId="0C3847CB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1433A9">
        <w:rPr>
          <w:sz w:val="36"/>
          <w:szCs w:val="36"/>
          <w:lang w:val="en-US"/>
        </w:rPr>
        <w:t>2</w:t>
      </w:r>
    </w:p>
    <w:p w14:paraId="248794D7" w14:textId="3F2BC4EA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1433A9">
        <w:rPr>
          <w:sz w:val="36"/>
          <w:szCs w:val="36"/>
          <w:lang w:val="en-US"/>
        </w:rPr>
        <w:t>29</w:t>
      </w:r>
      <w:r w:rsidR="00675D6D">
        <w:rPr>
          <w:sz w:val="36"/>
          <w:szCs w:val="36"/>
          <w:lang w:val="en-US"/>
        </w:rPr>
        <w:t>.0</w:t>
      </w:r>
      <w:r w:rsidR="001433A9">
        <w:rPr>
          <w:sz w:val="36"/>
          <w:szCs w:val="36"/>
          <w:lang w:val="en-US"/>
        </w:rPr>
        <w:t>1</w:t>
      </w:r>
      <w:r w:rsidR="00675D6D">
        <w:rPr>
          <w:sz w:val="36"/>
          <w:szCs w:val="36"/>
          <w:lang w:val="en-US"/>
        </w:rPr>
        <w:t>.202</w:t>
      </w:r>
      <w:r w:rsidR="001433A9">
        <w:rPr>
          <w:sz w:val="36"/>
          <w:szCs w:val="36"/>
          <w:lang w:val="en-US"/>
        </w:rPr>
        <w:t>3</w:t>
      </w:r>
    </w:p>
    <w:p w14:paraId="0065B92D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C6F787F" w14:textId="512075B5" w:rsidR="009A38BA" w:rsidRPr="00950B62" w:rsidRDefault="005738A9" w:rsidP="00675D6D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5507EB6" wp14:editId="11339BB9">
            <wp:extent cx="5041392" cy="3358896"/>
            <wp:effectExtent l="0" t="0" r="6985" b="0"/>
            <wp:docPr id="8905602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60260" name="Grafik 8905602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35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6D"/>
    <w:rsid w:val="001433A9"/>
    <w:rsid w:val="00394953"/>
    <w:rsid w:val="005738A9"/>
    <w:rsid w:val="00675D6D"/>
    <w:rsid w:val="0070552A"/>
    <w:rsid w:val="00743764"/>
    <w:rsid w:val="007D5C22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333B1"/>
  <w15:chartTrackingRefBased/>
  <w15:docId w15:val="{78B80DC9-98A1-404E-BA5D-2084E202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10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4</cp:revision>
  <dcterms:created xsi:type="dcterms:W3CDTF">2022-08-10T15:55:00Z</dcterms:created>
  <dcterms:modified xsi:type="dcterms:W3CDTF">2023-05-28T12:03:00Z</dcterms:modified>
</cp:coreProperties>
</file>